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013" w:rsidRDefault="00ED3989">
      <w:pPr>
        <w:pStyle w:val="Standard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Sorts</w:t>
      </w:r>
    </w:p>
    <w:p w:rsidR="00B53013" w:rsidRDefault="00B53013">
      <w:pPr>
        <w:pStyle w:val="Standard"/>
        <w:rPr>
          <w:b/>
          <w:bCs/>
          <w:u w:val="single"/>
        </w:rPr>
      </w:pPr>
    </w:p>
    <w:p w:rsidR="00B53013" w:rsidRDefault="00ED3989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Arbre de sorts :</w:t>
      </w:r>
    </w:p>
    <w:p w:rsidR="00B53013" w:rsidRDefault="00B53013">
      <w:pPr>
        <w:pStyle w:val="Standard"/>
      </w:pPr>
    </w:p>
    <w:p w:rsidR="00B53013" w:rsidRDefault="00ED3989">
      <w:pPr>
        <w:pStyle w:val="Standard"/>
      </w:pPr>
      <w:r>
        <w:tab/>
        <w:t>-Hi no Mahou (magie de feu) (f)</w:t>
      </w:r>
    </w:p>
    <w:p w:rsidR="00B53013" w:rsidRDefault="00ED3989">
      <w:pPr>
        <w:pStyle w:val="Standard"/>
      </w:pPr>
      <w:r>
        <w:tab/>
        <w:t>-Mizu no Mahou (magie de l'eau)(f)</w:t>
      </w:r>
    </w:p>
    <w:p w:rsidR="00B53013" w:rsidRDefault="00ED3989">
      <w:pPr>
        <w:pStyle w:val="Standard"/>
      </w:pPr>
      <w:r>
        <w:tab/>
        <w:t>-Den'kou no Mahou (magie de foudre)(f)</w:t>
      </w:r>
    </w:p>
    <w:p w:rsidR="00B53013" w:rsidRDefault="00ED3989">
      <w:pPr>
        <w:pStyle w:val="Standard"/>
      </w:pPr>
      <w:r>
        <w:tab/>
        <w:t>-Arashi no Mahou (magie des tempêtes)(f)</w:t>
      </w:r>
    </w:p>
    <w:p w:rsidR="00B53013" w:rsidRDefault="00ED3989">
      <w:pPr>
        <w:pStyle w:val="Standard"/>
      </w:pPr>
      <w:r>
        <w:tab/>
        <w:t>-Daichi no</w:t>
      </w:r>
      <w:r>
        <w:t xml:space="preserve"> Mahou (magie de la terre)(f)</w:t>
      </w:r>
    </w:p>
    <w:p w:rsidR="00B53013" w:rsidRDefault="00ED3989">
      <w:pPr>
        <w:pStyle w:val="Standard"/>
      </w:pPr>
      <w:r>
        <w:tab/>
        <w:t>-Kokoro no Mahou (magie de l'esprit / Psy)(f)</w:t>
      </w:r>
    </w:p>
    <w:p w:rsidR="00B53013" w:rsidRDefault="00ED3989">
      <w:pPr>
        <w:pStyle w:val="Standard"/>
      </w:pPr>
      <w:r>
        <w:tab/>
        <w:t>-Yuugen no Mahou(magie de l'occulte / nécro)(f)</w:t>
      </w:r>
    </w:p>
    <w:p w:rsidR="00B53013" w:rsidRDefault="00B53013">
      <w:pPr>
        <w:pStyle w:val="Standard"/>
      </w:pPr>
    </w:p>
    <w:p w:rsidR="00B53013" w:rsidRDefault="00ED3989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Ronde de supériorité :</w:t>
      </w:r>
    </w:p>
    <w:p w:rsidR="00B53013" w:rsidRDefault="00B53013">
      <w:pPr>
        <w:pStyle w:val="Standard"/>
      </w:pPr>
    </w:p>
    <w:p w:rsidR="00B53013" w:rsidRDefault="00B53013">
      <w:pPr>
        <w:pStyle w:val="Standard"/>
      </w:pPr>
    </w:p>
    <w:p w:rsidR="00B53013" w:rsidRDefault="00ED3989">
      <w:pPr>
        <w:pStyle w:val="Standard"/>
        <w:ind w:left="45"/>
      </w:pPr>
      <w:r>
        <w:t>Hi =&gt; Arashi =&gt; Denk’ou =&gt; Mizu =&gt; Hi =&gt;</w:t>
      </w:r>
    </w:p>
    <w:p w:rsidR="00B53013" w:rsidRDefault="00B53013">
      <w:pPr>
        <w:pStyle w:val="Standard"/>
      </w:pPr>
    </w:p>
    <w:p w:rsidR="00B53013" w:rsidRDefault="00B53013">
      <w:pPr>
        <w:pStyle w:val="Standard"/>
      </w:pPr>
    </w:p>
    <w:p w:rsidR="00B53013" w:rsidRDefault="00ED3989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Hi no Mahou (12/12) :</w:t>
      </w:r>
    </w:p>
    <w:p w:rsidR="00B53013" w:rsidRDefault="00B53013">
      <w:pPr>
        <w:pStyle w:val="Standard"/>
      </w:pPr>
    </w:p>
    <w:p w:rsidR="00B53013" w:rsidRDefault="00ED3989">
      <w:pPr>
        <w:pStyle w:val="Standard"/>
      </w:pPr>
      <w:r>
        <w:tab/>
        <w:t>-Hi no Tama : (Boule de Feu) Projette</w:t>
      </w:r>
      <w:r>
        <w:t xml:space="preserve"> une boule de feu</w:t>
      </w:r>
    </w:p>
    <w:p w:rsidR="00B53013" w:rsidRDefault="00ED3989">
      <w:pPr>
        <w:pStyle w:val="Standard"/>
      </w:pPr>
      <w:r>
        <w:tab/>
        <w:t>-Honoo no Kabe : (Mur de Flamme) Un mur de flamme entoure le joueur, absorbant 100% des dégâts pendant un certain laps de temps. Le mur s'éteint si le joueur bouge ou attaque.</w:t>
      </w:r>
    </w:p>
    <w:p w:rsidR="00B53013" w:rsidRDefault="00ED3989">
      <w:pPr>
        <w:pStyle w:val="Standard"/>
      </w:pPr>
      <w:r>
        <w:tab/>
        <w:t>-Maguma : (Magma) Une fissure s'ouvre sous les pieds de la c</w:t>
      </w:r>
      <w:r>
        <w:t>ible et du magma en jaillit, brûlant tout sur son passage</w:t>
      </w:r>
    </w:p>
    <w:p w:rsidR="00B53013" w:rsidRDefault="00ED3989">
      <w:pPr>
        <w:pStyle w:val="Standard"/>
      </w:pPr>
      <w:r>
        <w:tab/>
        <w:t>-Renkinjutsu : (Alchimie) Permet au joueur de créer des bombes a partir d'éléments ramassés</w:t>
      </w:r>
    </w:p>
    <w:p w:rsidR="00B53013" w:rsidRDefault="00ED3989">
      <w:pPr>
        <w:pStyle w:val="Standard"/>
      </w:pPr>
      <w:r>
        <w:tab/>
        <w:t xml:space="preserve">-Bakudan : (Bombe) Envois une bombe, dégâts de zone (nécessite alchimie), pouvoir amplifier par le </w:t>
      </w:r>
      <w:r>
        <w:t>pouvoir magique du lanceur</w:t>
      </w:r>
    </w:p>
    <w:p w:rsidR="00B53013" w:rsidRDefault="00ED3989">
      <w:pPr>
        <w:pStyle w:val="Standard"/>
      </w:pPr>
      <w:r>
        <w:tab/>
        <w:t>-Yobidashi : (Invocation) Invoque un dragon de feu</w:t>
      </w:r>
    </w:p>
    <w:p w:rsidR="00B53013" w:rsidRDefault="00ED3989">
      <w:pPr>
        <w:pStyle w:val="Standard"/>
      </w:pPr>
      <w:r>
        <w:tab/>
        <w:t>-Ryu Odori : (Danse du Dragon) Souffle de feu ayant la forme d'un serpent</w:t>
      </w:r>
    </w:p>
    <w:p w:rsidR="00B53013" w:rsidRDefault="00ED3989">
      <w:pPr>
        <w:pStyle w:val="Standard"/>
      </w:pPr>
      <w:r>
        <w:tab/>
        <w:t>-Hi no Nami : (Vague de feu) Une vague de feu propulse la cible</w:t>
      </w:r>
    </w:p>
    <w:p w:rsidR="00B53013" w:rsidRDefault="00ED3989">
      <w:pPr>
        <w:pStyle w:val="Standard"/>
      </w:pPr>
      <w:r>
        <w:tab/>
        <w:t>-Habitaikai : (feu d'artifice) Proje</w:t>
      </w:r>
      <w:r>
        <w:t>tte la cible en l'air et le fais exploser</w:t>
      </w:r>
    </w:p>
    <w:p w:rsidR="00B53013" w:rsidRDefault="00ED3989">
      <w:pPr>
        <w:pStyle w:val="Standard"/>
      </w:pPr>
      <w:r>
        <w:tab/>
        <w:t>-Jigoku no Kakkou : (Descente en enfer) Une faille s'ouvre entrainant la cible dans les profondeurs de la Terre</w:t>
      </w:r>
    </w:p>
    <w:p w:rsidR="00B53013" w:rsidRDefault="00ED3989">
      <w:pPr>
        <w:pStyle w:val="Standard"/>
      </w:pPr>
      <w:r>
        <w:tab/>
        <w:t>-Moeagaru : (Enflammer) Permet au lanceur de se recouvrir le corps de flammes lui permettant d'augme</w:t>
      </w:r>
      <w:r>
        <w:t>nter sa puissance</w:t>
      </w:r>
    </w:p>
    <w:p w:rsidR="00B53013" w:rsidRDefault="00ED3989">
      <w:pPr>
        <w:pStyle w:val="Standard"/>
      </w:pPr>
      <w:r>
        <w:tab/>
        <w:t>-Tsubasa wa Enshô : (Ailes enflammées) Matérialise des ailes enflammées dans le dos du lanceur lui permettant de planer un certain temps</w:t>
      </w:r>
    </w:p>
    <w:p w:rsidR="00B53013" w:rsidRDefault="00ED3989">
      <w:pPr>
        <w:pStyle w:val="Standard"/>
      </w:pPr>
      <w:r>
        <w:tab/>
      </w:r>
    </w:p>
    <w:p w:rsidR="00B53013" w:rsidRDefault="00B53013">
      <w:pPr>
        <w:pStyle w:val="Standard"/>
      </w:pPr>
    </w:p>
    <w:p w:rsidR="00B53013" w:rsidRDefault="00ED3989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Mizu no Mahou (12/12) :</w:t>
      </w:r>
    </w:p>
    <w:p w:rsidR="00B53013" w:rsidRDefault="00ED3989">
      <w:pPr>
        <w:pStyle w:val="Standard"/>
      </w:pPr>
      <w:r>
        <w:tab/>
        <w:t>-Kori no Shashin : (Pics de glace) De l'eau se regroupe autour du joueur</w:t>
      </w:r>
      <w:r>
        <w:t xml:space="preserve"> pour créer des pics de glace projetés sur la cible</w:t>
      </w:r>
    </w:p>
    <w:p w:rsidR="00B53013" w:rsidRDefault="00ED3989">
      <w:pPr>
        <w:pStyle w:val="Standard"/>
      </w:pPr>
      <w:r>
        <w:tab/>
        <w:t>-Hakunaisho : (Cataracte) Une immense vague s'abat sur la cible</w:t>
      </w:r>
    </w:p>
    <w:p w:rsidR="00B53013" w:rsidRDefault="00ED3989">
      <w:pPr>
        <w:pStyle w:val="Standard"/>
      </w:pPr>
      <w:r>
        <w:tab/>
        <w:t>-Choeki : (Immobilisation) De l'eau gèle sur la cible et l'immobilise (cible mouille uniquement ou sur de l'eau)</w:t>
      </w:r>
    </w:p>
    <w:p w:rsidR="00B53013" w:rsidRDefault="00ED3989">
      <w:pPr>
        <w:pStyle w:val="Standard"/>
      </w:pPr>
      <w:r>
        <w:tab/>
        <w:t>-Yobidashi : (Invocation</w:t>
      </w:r>
      <w:r>
        <w:t>) Invoque le Yamata no Orochi</w:t>
      </w:r>
    </w:p>
    <w:p w:rsidR="00B53013" w:rsidRDefault="00ED3989">
      <w:pPr>
        <w:pStyle w:val="Standard"/>
      </w:pPr>
      <w:r>
        <w:tab/>
        <w:t>-Shingetsu : (Nouvelle Lune) L'adversaire est projeté dans les airs et empale sur des pics de glace</w:t>
      </w:r>
    </w:p>
    <w:p w:rsidR="00B53013" w:rsidRDefault="00ED3989">
      <w:pPr>
        <w:pStyle w:val="Standard"/>
      </w:pPr>
      <w:r>
        <w:tab/>
        <w:t>-Idai na Shitchi : (Grand marais) L'eau rend la terre malléable et fais couler la cible</w:t>
      </w:r>
    </w:p>
    <w:p w:rsidR="00B53013" w:rsidRDefault="00ED3989">
      <w:pPr>
        <w:pStyle w:val="Standard"/>
      </w:pPr>
      <w:r>
        <w:tab/>
        <w:t>-Jigoku no Fuka sa : (Enfer des pro</w:t>
      </w:r>
      <w:r>
        <w:t>fondeurs) Écrase la cible sous la pression de l'eau</w:t>
      </w:r>
    </w:p>
    <w:p w:rsidR="00B53013" w:rsidRDefault="00ED3989">
      <w:pPr>
        <w:pStyle w:val="Standard"/>
      </w:pPr>
      <w:r>
        <w:lastRenderedPageBreak/>
        <w:tab/>
        <w:t>-Kami Sakuhin : (Marche Divine) Permet au joueur de marcher sur l'eau</w:t>
      </w:r>
    </w:p>
    <w:p w:rsidR="00B53013" w:rsidRDefault="00ED3989">
      <w:pPr>
        <w:pStyle w:val="Standard"/>
      </w:pPr>
      <w:r>
        <w:tab/>
        <w:t>-Kanketsusen : (Geysers) Des geysers apparaissent autour de la cible et le brûle</w:t>
      </w:r>
    </w:p>
    <w:p w:rsidR="00B53013" w:rsidRDefault="00ED3989">
      <w:pPr>
        <w:pStyle w:val="Standard"/>
      </w:pPr>
      <w:r>
        <w:tab/>
        <w:t>-Imuchi : (Grands Fouets) Des fouets d'eau se form</w:t>
      </w:r>
      <w:r>
        <w:t>ent autour des mains de l'invocateur</w:t>
      </w:r>
    </w:p>
    <w:p w:rsidR="00B53013" w:rsidRDefault="00ED3989">
      <w:pPr>
        <w:pStyle w:val="Standard"/>
      </w:pPr>
      <w:r>
        <w:tab/>
        <w:t>-Suishi : (Noyade) Une boule d'eau entoure la tête de la cible et lui baisse régulièrement ses points de vie</w:t>
      </w:r>
    </w:p>
    <w:p w:rsidR="00B53013" w:rsidRDefault="00ED3989">
      <w:pPr>
        <w:pStyle w:val="Standard"/>
      </w:pPr>
      <w:r>
        <w:tab/>
        <w:t xml:space="preserve">-Seiza : (Constellation) Une constellation de goutte d'eau est projetée sur la cible à très grande vitesse </w:t>
      </w:r>
      <w:r>
        <w:t>lui infligeant de grands dégâts</w:t>
      </w:r>
    </w:p>
    <w:p w:rsidR="00B53013" w:rsidRDefault="00B53013">
      <w:pPr>
        <w:pStyle w:val="Standard"/>
      </w:pPr>
    </w:p>
    <w:p w:rsidR="00B53013" w:rsidRDefault="00B53013">
      <w:pPr>
        <w:pStyle w:val="Standard"/>
      </w:pPr>
    </w:p>
    <w:p w:rsidR="00B53013" w:rsidRDefault="00ED3989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Den'kou no Mahou (12/12) :</w:t>
      </w:r>
    </w:p>
    <w:p w:rsidR="00B53013" w:rsidRDefault="00B53013">
      <w:pPr>
        <w:pStyle w:val="Standard"/>
      </w:pPr>
    </w:p>
    <w:p w:rsidR="00B53013" w:rsidRDefault="00ED3989">
      <w:pPr>
        <w:pStyle w:val="Standard"/>
      </w:pPr>
      <w:r>
        <w:tab/>
        <w:t>-Boost : (Boost) Recouvre le corps de la cible d'électricité qui augmente la vitesse du personnage</w:t>
      </w:r>
    </w:p>
    <w:p w:rsidR="00B53013" w:rsidRDefault="00ED3989">
      <w:pPr>
        <w:pStyle w:val="Standard"/>
      </w:pPr>
      <w:r>
        <w:tab/>
        <w:t>-Bakuhatsu : (Deflagration) Un eclair tombe sur la cible</w:t>
      </w:r>
    </w:p>
    <w:p w:rsidR="00B53013" w:rsidRDefault="00ED3989">
      <w:pPr>
        <w:pStyle w:val="Standard"/>
      </w:pPr>
      <w:r>
        <w:tab/>
        <w:t xml:space="preserve">-Kirin : (Dragon des cieux) Un </w:t>
      </w:r>
      <w:r>
        <w:t>dragon electrique descend et poursuit la cible</w:t>
      </w:r>
    </w:p>
    <w:p w:rsidR="00B53013" w:rsidRDefault="00ED3989">
      <w:pPr>
        <w:pStyle w:val="Standard"/>
      </w:pPr>
      <w:r>
        <w:tab/>
        <w:t>-Memai : (Eblouissement) Une lumiere aveuglante emane de vous et eblouit la cible un certain temps</w:t>
      </w:r>
    </w:p>
    <w:p w:rsidR="00B53013" w:rsidRDefault="00ED3989">
      <w:pPr>
        <w:pStyle w:val="Standard"/>
      </w:pPr>
      <w:r>
        <w:tab/>
        <w:t>-Kogane no Kyuu : (Globe d'or) Une boule d'electricite chargee est propulsee sur la cible</w:t>
      </w:r>
    </w:p>
    <w:p w:rsidR="00B53013" w:rsidRDefault="00ED3989">
      <w:pPr>
        <w:pStyle w:val="Standard"/>
      </w:pPr>
      <w:r>
        <w:tab/>
        <w:t>-Oodate : (Boucli</w:t>
      </w:r>
      <w:r>
        <w:t>er) Un bouclier d'electricite se forme devant le personnage et explose a la prochaine attaque en blessant l'attaquant</w:t>
      </w:r>
    </w:p>
    <w:p w:rsidR="00B53013" w:rsidRDefault="00ED3989">
      <w:pPr>
        <w:pStyle w:val="Standard"/>
      </w:pPr>
      <w:r>
        <w:tab/>
        <w:t>-Kasumi : (Brouillard) L'electricite se propage dans l'eau, separant ses molecules et produisant un epais brouillard</w:t>
      </w:r>
    </w:p>
    <w:p w:rsidR="00B53013" w:rsidRDefault="00ED3989">
      <w:pPr>
        <w:pStyle w:val="Standard"/>
      </w:pPr>
      <w:r>
        <w:tab/>
        <w:t>-Raijin : (Enchante</w:t>
      </w:r>
      <w:r>
        <w:t>ment) Ce sort charge vos armes et celles de vos allies d'electricite et augmente les degats</w:t>
      </w:r>
    </w:p>
    <w:p w:rsidR="00B53013" w:rsidRDefault="00ED3989">
      <w:pPr>
        <w:pStyle w:val="Standard"/>
      </w:pPr>
      <w:r>
        <w:tab/>
        <w:t>-Yobidashi : (Invocation) Un dragon des mines est invoque. Apres des annees passees dans les mines de diamants du peuple nain, leur corps est recouvert de diamants</w:t>
      </w:r>
      <w:r>
        <w:t>, lui procurant une defense quasi parfaite.</w:t>
      </w:r>
    </w:p>
    <w:p w:rsidR="00B53013" w:rsidRDefault="00ED3989">
      <w:pPr>
        <w:pStyle w:val="Standard"/>
      </w:pPr>
      <w:r>
        <w:tab/>
        <w:t>-Terasu : (Illumination) Sort a utilise de nuit, il permet de repousser toute creature hostile et ainsi de ne pas etre attque.</w:t>
      </w:r>
    </w:p>
    <w:p w:rsidR="00B53013" w:rsidRDefault="00ED3989">
      <w:pPr>
        <w:pStyle w:val="Standard"/>
      </w:pPr>
      <w:r>
        <w:tab/>
        <w:t>-Hikitsukeru : (Attirance) Desarme la cible en transformant votre corps en aimant.</w:t>
      </w:r>
    </w:p>
    <w:p w:rsidR="00B53013" w:rsidRDefault="00ED3989">
      <w:pPr>
        <w:pStyle w:val="Standard"/>
      </w:pPr>
      <w:r>
        <w:tab/>
        <w:t>-Odorikomu : (Deferlement) Une decharge electrique sort de votre corps et produit une déferlante d'eclairs sur la cible et ses alentours</w:t>
      </w:r>
    </w:p>
    <w:p w:rsidR="00B53013" w:rsidRDefault="00B53013">
      <w:pPr>
        <w:pStyle w:val="Standard"/>
      </w:pPr>
    </w:p>
    <w:p w:rsidR="00B53013" w:rsidRDefault="00B53013">
      <w:pPr>
        <w:pStyle w:val="Standard"/>
      </w:pPr>
    </w:p>
    <w:p w:rsidR="00B53013" w:rsidRDefault="00ED3989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Daichi no Mahou (12/12) :</w:t>
      </w:r>
    </w:p>
    <w:p w:rsidR="00B53013" w:rsidRDefault="00B53013">
      <w:pPr>
        <w:pStyle w:val="Standard"/>
      </w:pPr>
    </w:p>
    <w:p w:rsidR="00B53013" w:rsidRDefault="00ED3989">
      <w:pPr>
        <w:pStyle w:val="Standard"/>
      </w:pPr>
      <w:r>
        <w:tab/>
        <w:t>-Yobidashi : (Invocation) Invoque un dragon des plaines</w:t>
      </w:r>
    </w:p>
    <w:p w:rsidR="00B53013" w:rsidRDefault="00ED3989">
      <w:pPr>
        <w:pStyle w:val="Standard"/>
      </w:pPr>
      <w:r>
        <w:tab/>
        <w:t xml:space="preserve">-Doro Kabe : (Mur de terre) Un </w:t>
      </w:r>
      <w:r>
        <w:t>mur s'élève autour du joueur, absorbant 100% des dégâts pendant un certain laps de temps. Le mur s'écroule si le joueur bouge ou attaque.</w:t>
      </w:r>
    </w:p>
    <w:p w:rsidR="00B53013" w:rsidRDefault="00ED3989">
      <w:pPr>
        <w:pStyle w:val="Standard"/>
      </w:pPr>
      <w:r>
        <w:tab/>
        <w:t>-Nadare : (Avalanche) Des blocs de pierre tombent sur la cible</w:t>
      </w:r>
    </w:p>
    <w:p w:rsidR="00B53013" w:rsidRDefault="00ED3989">
      <w:pPr>
        <w:pStyle w:val="Standard"/>
      </w:pPr>
      <w:r>
        <w:tab/>
        <w:t>-Ryusha : (Sables mouvants) Compresse la terre sous l</w:t>
      </w:r>
      <w:r>
        <w:t>es pieds de la cible afin de l'enterrer</w:t>
      </w:r>
    </w:p>
    <w:p w:rsidR="00B53013" w:rsidRDefault="00ED3989">
      <w:pPr>
        <w:pStyle w:val="Standard"/>
      </w:pPr>
      <w:r>
        <w:tab/>
        <w:t>-ōkina shōgai : (Grande faille) Ouvre une faille sous la cible et se referme sur lui</w:t>
      </w:r>
    </w:p>
    <w:p w:rsidR="00B53013" w:rsidRDefault="00ED3989">
      <w:pPr>
        <w:pStyle w:val="Standard"/>
      </w:pPr>
      <w:r>
        <w:tab/>
        <w:t>-Fu sen : (Tremblement) La terre tremble projetant la cible dans les airs</w:t>
      </w:r>
    </w:p>
    <w:p w:rsidR="00B53013" w:rsidRDefault="00ED3989">
      <w:pPr>
        <w:pStyle w:val="Standard"/>
      </w:pPr>
      <w:r>
        <w:tab/>
        <w:t>-Maiso : (Enterrement) Enterre la cible afin de l'immo</w:t>
      </w:r>
      <w:r>
        <w:t>biliser</w:t>
      </w:r>
    </w:p>
    <w:p w:rsidR="00B53013" w:rsidRDefault="00ED3989">
      <w:pPr>
        <w:pStyle w:val="Standard"/>
      </w:pPr>
      <w:r>
        <w:tab/>
        <w:t>-Ryûsei : (Météores) Des météores tombent sur la cible</w:t>
      </w:r>
    </w:p>
    <w:p w:rsidR="00B53013" w:rsidRDefault="00ED3989">
      <w:pPr>
        <w:pStyle w:val="Standard"/>
      </w:pPr>
      <w:r>
        <w:tab/>
        <w:t>-Ko : (Carapace) Une Carapace de terre vient renforcer l'armure de la cible</w:t>
      </w:r>
    </w:p>
    <w:p w:rsidR="00B53013" w:rsidRDefault="00ED3989">
      <w:pPr>
        <w:pStyle w:val="Standard"/>
      </w:pPr>
      <w:r>
        <w:tab/>
        <w:t>-Hidenka : (Haie royale) une haie de pics sortant de terre s'entrecroisent jusqu'à la cible</w:t>
      </w:r>
    </w:p>
    <w:p w:rsidR="00B53013" w:rsidRDefault="00ED3989">
      <w:pPr>
        <w:pStyle w:val="Standard"/>
      </w:pPr>
      <w:r>
        <w:tab/>
        <w:t>-Karamu : (Totem) Cin</w:t>
      </w:r>
      <w:r>
        <w:t>q totems de pierres sont formés de chaque cotes et au-dessus de la cible et l'ecrase</w:t>
      </w:r>
    </w:p>
    <w:p w:rsidR="00B53013" w:rsidRDefault="00ED3989">
      <w:pPr>
        <w:pStyle w:val="Standard"/>
      </w:pPr>
      <w:r>
        <w:tab/>
        <w:t>-Kumo no bakurestu : (Nuage explosif) Une nuee de pierre est envoyee sur la cible et les pierres explosent</w:t>
      </w:r>
    </w:p>
    <w:p w:rsidR="00B53013" w:rsidRDefault="00B53013">
      <w:pPr>
        <w:pStyle w:val="Standard"/>
      </w:pPr>
    </w:p>
    <w:p w:rsidR="00B53013" w:rsidRDefault="00B53013">
      <w:pPr>
        <w:pStyle w:val="Standard"/>
      </w:pPr>
    </w:p>
    <w:p w:rsidR="00B53013" w:rsidRDefault="00ED3989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Arashi no Mahou (12/12) :</w:t>
      </w:r>
    </w:p>
    <w:p w:rsidR="00B53013" w:rsidRDefault="00B53013">
      <w:pPr>
        <w:pStyle w:val="Standard"/>
      </w:pPr>
    </w:p>
    <w:p w:rsidR="00B53013" w:rsidRDefault="00ED3989">
      <w:pPr>
        <w:pStyle w:val="Standard"/>
      </w:pPr>
      <w:r>
        <w:tab/>
        <w:t xml:space="preserve">-Keimusho no Kaze : (Prison de </w:t>
      </w:r>
      <w:r>
        <w:t>vent) Emprisonne la cible pendant quelques secondes</w:t>
      </w:r>
    </w:p>
    <w:p w:rsidR="00B53013" w:rsidRDefault="00ED3989">
      <w:pPr>
        <w:pStyle w:val="Standard"/>
      </w:pPr>
      <w:r>
        <w:tab/>
        <w:t>-Toppu : (Rafale) Envois une rafale faisant tomber la cible et lui infligeant des dégâts</w:t>
      </w:r>
    </w:p>
    <w:p w:rsidR="00B53013" w:rsidRDefault="00ED3989">
      <w:pPr>
        <w:pStyle w:val="Standard"/>
      </w:pPr>
      <w:r>
        <w:tab/>
        <w:t>-Suishin : (Propulsion) Technique permettant d'aller plus rapidement hors combats et d'infliger un maximum de ble</w:t>
      </w:r>
      <w:r>
        <w:t>ssures a l'ennemi pendant un combat</w:t>
      </w:r>
    </w:p>
    <w:p w:rsidR="00B53013" w:rsidRDefault="00ED3989">
      <w:pPr>
        <w:pStyle w:val="Standard"/>
      </w:pPr>
      <w:r>
        <w:tab/>
        <w:t>-Yobidashi : (Invocation) Invoque un dragon des montagnes</w:t>
      </w:r>
    </w:p>
    <w:p w:rsidR="00B53013" w:rsidRDefault="00ED3989">
      <w:pPr>
        <w:pStyle w:val="Standard"/>
      </w:pPr>
      <w:r>
        <w:tab/>
        <w:t>-Supin : (Vrille) Des tornades se forment autour de vos armes et de vos allies</w:t>
      </w:r>
    </w:p>
    <w:p w:rsidR="00B53013" w:rsidRDefault="00ED3989">
      <w:pPr>
        <w:pStyle w:val="Standard"/>
      </w:pPr>
      <w:r>
        <w:tab/>
        <w:t>-Sakura no mai : (Temps des Cerisiers) Un couloir de petale de fleurs entoure l'</w:t>
      </w:r>
      <w:r>
        <w:t>ennemi et le blesse</w:t>
      </w:r>
    </w:p>
    <w:p w:rsidR="00B53013" w:rsidRDefault="00ED3989">
      <w:pPr>
        <w:pStyle w:val="Standard"/>
      </w:pPr>
      <w:r>
        <w:tab/>
        <w:t>-Garanto : (Vide) Cree un vide d'air autour de la cible, infligeant des degats regulierement a la cible</w:t>
      </w:r>
    </w:p>
    <w:p w:rsidR="00B53013" w:rsidRDefault="00ED3989">
      <w:pPr>
        <w:pStyle w:val="Standard"/>
      </w:pPr>
      <w:r>
        <w:tab/>
        <w:t>-Kawakamasu : (Pique) Le vent vous souleve et vous projette du ciel sur la cible</w:t>
      </w:r>
    </w:p>
    <w:p w:rsidR="00B53013" w:rsidRDefault="00ED3989">
      <w:pPr>
        <w:pStyle w:val="Standard"/>
      </w:pPr>
      <w:r>
        <w:tab/>
        <w:t>-Taifu : (Typhon) Cree un typhon dans la zone de</w:t>
      </w:r>
      <w:r>
        <w:t xml:space="preserve"> la cible</w:t>
      </w:r>
    </w:p>
    <w:p w:rsidR="00B53013" w:rsidRDefault="00ED3989">
      <w:pPr>
        <w:pStyle w:val="Standard"/>
      </w:pPr>
      <w:r>
        <w:tab/>
        <w:t>-Tatsumaki : (Tornade) une tornade se forme sur la cible, projettant la cible dans les airs</w:t>
      </w:r>
    </w:p>
    <w:p w:rsidR="00B53013" w:rsidRDefault="00ED3989">
      <w:pPr>
        <w:pStyle w:val="Standard"/>
      </w:pPr>
      <w:r>
        <w:tab/>
        <w:t>-Kyuu : (Sphere) Une sphere de vent se cree devant le personnage et est projettee sur la cible</w:t>
      </w:r>
    </w:p>
    <w:p w:rsidR="00B53013" w:rsidRDefault="00ED3989">
      <w:pPr>
        <w:pStyle w:val="Standard"/>
      </w:pPr>
      <w:r>
        <w:tab/>
        <w:t>-Gufuu no me : (Oeil de cyclone) un cyclone est cree aut</w:t>
      </w:r>
      <w:r>
        <w:t>our du personnage pouvant devier les attaques</w:t>
      </w:r>
    </w:p>
    <w:p w:rsidR="00B53013" w:rsidRDefault="00B53013">
      <w:pPr>
        <w:pStyle w:val="Standard"/>
      </w:pPr>
    </w:p>
    <w:p w:rsidR="00B53013" w:rsidRDefault="00B53013">
      <w:pPr>
        <w:pStyle w:val="Standard"/>
      </w:pPr>
    </w:p>
    <w:p w:rsidR="00B53013" w:rsidRDefault="00ED3989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Yuugen no Mahou (12/12) :</w:t>
      </w:r>
    </w:p>
    <w:p w:rsidR="00B53013" w:rsidRDefault="00ED3989">
      <w:pPr>
        <w:pStyle w:val="Standard"/>
      </w:pPr>
      <w:r>
        <w:tab/>
      </w:r>
    </w:p>
    <w:p w:rsidR="00B53013" w:rsidRDefault="00ED3989">
      <w:pPr>
        <w:pStyle w:val="Standard"/>
      </w:pPr>
      <w:r>
        <w:tab/>
        <w:t>-Sukeruton no Senshi : (Guerriers squelettes) invoque des guerriers squelettes qui se battent à vos côtés</w:t>
      </w:r>
    </w:p>
    <w:p w:rsidR="00B53013" w:rsidRDefault="00ED3989">
      <w:pPr>
        <w:pStyle w:val="Standard"/>
      </w:pPr>
      <w:r>
        <w:tab/>
        <w:t>-Gisei : (Sacrifice) Un squelette se place devant vous et prend les dégâ</w:t>
      </w:r>
      <w:r>
        <w:t>ts à votre place pendant quelques secondes.</w:t>
      </w:r>
    </w:p>
    <w:p w:rsidR="00B53013" w:rsidRDefault="00ED3989">
      <w:pPr>
        <w:pStyle w:val="Standard"/>
      </w:pPr>
      <w:r>
        <w:tab/>
        <w:t>-Koso Norowa re ta : (Appel des Damnes) Des esprits se placent dans votre corps et restaurent vos HP</w:t>
      </w:r>
    </w:p>
    <w:p w:rsidR="00B53013" w:rsidRDefault="00ED3989">
      <w:pPr>
        <w:pStyle w:val="Standard"/>
      </w:pPr>
      <w:r>
        <w:tab/>
        <w:t>-Noroi : (Malédiction) Annule toutes les bénédictions de la cible</w:t>
      </w:r>
    </w:p>
    <w:p w:rsidR="00B53013" w:rsidRDefault="00ED3989">
      <w:pPr>
        <w:pStyle w:val="Standard"/>
      </w:pPr>
      <w:r>
        <w:tab/>
        <w:t xml:space="preserve">-Shishi no kikan : (Retour de la Bête) </w:t>
      </w:r>
      <w:r>
        <w:t>Invoque Cerberus</w:t>
      </w:r>
    </w:p>
    <w:p w:rsidR="00B53013" w:rsidRDefault="00ED3989">
      <w:pPr>
        <w:pStyle w:val="Standard"/>
      </w:pPr>
      <w:r>
        <w:tab/>
        <w:t>-Mandoreku : (Mandragore) Empoisonne vos armes et celles de vos squelettes</w:t>
      </w:r>
    </w:p>
    <w:p w:rsidR="00B53013" w:rsidRDefault="00ED3989">
      <w:pPr>
        <w:pStyle w:val="Standard"/>
      </w:pPr>
      <w:r>
        <w:tab/>
        <w:t>-Kurai : (Nuit noire) Aveugle l'ennemi pendant quelques secondes</w:t>
      </w:r>
    </w:p>
    <w:p w:rsidR="00B53013" w:rsidRDefault="00ED3989">
      <w:pPr>
        <w:pStyle w:val="Standard"/>
      </w:pPr>
      <w:r>
        <w:tab/>
        <w:t>-Sukabenja no Yobidashi : (Invocation des charognards) Invoque des loups undead</w:t>
      </w:r>
    </w:p>
    <w:p w:rsidR="00B53013" w:rsidRDefault="00ED3989">
      <w:pPr>
        <w:pStyle w:val="Standard"/>
      </w:pPr>
      <w:r>
        <w:tab/>
        <w:t>-Giso no Kage n</w:t>
      </w:r>
      <w:r>
        <w:t>i : (Camouflage dans les ombres) Invisible dans les endroits sombres</w:t>
      </w:r>
    </w:p>
    <w:p w:rsidR="00B53013" w:rsidRDefault="00ED3989">
      <w:pPr>
        <w:pStyle w:val="Standard"/>
      </w:pPr>
      <w:r>
        <w:tab/>
        <w:t>-Yobidashi : Invoque un dragon undead</w:t>
      </w:r>
    </w:p>
    <w:p w:rsidR="00B53013" w:rsidRDefault="00ED3989">
      <w:pPr>
        <w:pStyle w:val="Standard"/>
      </w:pPr>
      <w:r>
        <w:tab/>
        <w:t>-Sukumu : (Pétrification) Une image projeté dans l'esprit de l'adversaire l'empêche d'attaquer</w:t>
      </w:r>
    </w:p>
    <w:p w:rsidR="00B53013" w:rsidRDefault="00ED3989">
      <w:pPr>
        <w:pStyle w:val="Standard"/>
      </w:pPr>
      <w:r>
        <w:tab/>
        <w:t>-Settoku suru : (Persuasion) La cible perd des poin</w:t>
      </w:r>
      <w:r>
        <w:t>ts de vie en étant persuadé qu'elle fond</w:t>
      </w:r>
    </w:p>
    <w:p w:rsidR="00B53013" w:rsidRDefault="00ED3989">
      <w:pPr>
        <w:pStyle w:val="Standard"/>
      </w:pPr>
      <w:r>
        <w:tab/>
      </w:r>
    </w:p>
    <w:p w:rsidR="00B53013" w:rsidRDefault="00ED3989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Kokoro no Mahou (12/12) :</w:t>
      </w:r>
    </w:p>
    <w:p w:rsidR="00B53013" w:rsidRDefault="00ED3989">
      <w:pPr>
        <w:pStyle w:val="Standard"/>
      </w:pPr>
      <w:r>
        <w:tab/>
      </w:r>
    </w:p>
    <w:p w:rsidR="00B53013" w:rsidRDefault="00ED3989">
      <w:pPr>
        <w:pStyle w:val="Standard"/>
      </w:pPr>
      <w:r>
        <w:tab/>
        <w:t>-Ki ni Suru : (Soin) Redonne des HP a la cible</w:t>
      </w:r>
    </w:p>
    <w:p w:rsidR="00B53013" w:rsidRDefault="00ED3989">
      <w:pPr>
        <w:pStyle w:val="Standard"/>
      </w:pPr>
      <w:r>
        <w:tab/>
        <w:t>-Jinsei no Shukufuku : (Bénédiction de l'esprit) Augmente les HP et le mana durant un certain temps</w:t>
      </w:r>
    </w:p>
    <w:p w:rsidR="00B53013" w:rsidRDefault="00ED3989">
      <w:pPr>
        <w:pStyle w:val="Standard"/>
      </w:pPr>
      <w:r>
        <w:tab/>
        <w:t xml:space="preserve">-Yuki no Shukufuku : (Bénédiction </w:t>
      </w:r>
      <w:r>
        <w:t>de courage) Augmente la force et l'endurance durant un certain temps</w:t>
      </w:r>
    </w:p>
    <w:p w:rsidR="00B53013" w:rsidRDefault="00ED3989">
      <w:pPr>
        <w:pStyle w:val="Standard"/>
      </w:pPr>
      <w:r>
        <w:tab/>
        <w:t>-Karada no Shukufuku : (Bénédiction du corps) Augmente la vitesse et la dextérité durant un certain temps</w:t>
      </w:r>
    </w:p>
    <w:p w:rsidR="00B53013" w:rsidRDefault="00ED3989">
      <w:pPr>
        <w:pStyle w:val="Standard"/>
      </w:pPr>
      <w:r>
        <w:tab/>
        <w:t>-Konran : (Confusion) La cible n'attaque plus pendant un certain temps</w:t>
      </w:r>
    </w:p>
    <w:p w:rsidR="00B53013" w:rsidRDefault="00ED3989">
      <w:pPr>
        <w:pStyle w:val="Standard"/>
      </w:pPr>
      <w:r>
        <w:tab/>
        <w:t>-Kontor</w:t>
      </w:r>
      <w:r>
        <w:t>oru : (Contrôle) La cible attaque ses allies pendant un certain temps</w:t>
      </w:r>
    </w:p>
    <w:p w:rsidR="00B53013" w:rsidRDefault="00ED3989">
      <w:pPr>
        <w:pStyle w:val="Standard"/>
      </w:pPr>
      <w:r>
        <w:tab/>
        <w:t>-Potaru : (Portail) Transmet un pourcentage des dégâts reçus a l'assaillant</w:t>
      </w:r>
    </w:p>
    <w:p w:rsidR="00B53013" w:rsidRDefault="00ED3989">
      <w:pPr>
        <w:pStyle w:val="Standard"/>
      </w:pPr>
      <w:r>
        <w:tab/>
        <w:t>-Shoji : (Possession) Prend le contrôle de l'invocation ennemi</w:t>
      </w:r>
    </w:p>
    <w:p w:rsidR="00B53013" w:rsidRDefault="00ED3989">
      <w:pPr>
        <w:pStyle w:val="Standard"/>
      </w:pPr>
      <w:r>
        <w:lastRenderedPageBreak/>
        <w:tab/>
        <w:t xml:space="preserve">-Deus Amadea : Invoque un ange qui restaure </w:t>
      </w:r>
      <w:r>
        <w:t>HP/altérations d'états de vous et vos allies (énorme cout de mana)</w:t>
      </w:r>
    </w:p>
    <w:p w:rsidR="00B53013" w:rsidRDefault="00ED3989">
      <w:pPr>
        <w:pStyle w:val="Standard"/>
      </w:pPr>
      <w:r>
        <w:tab/>
        <w:t>-Seishin no Shukufuku : (Bénédiction de l'esprit) Augmente intelligence et précision</w:t>
      </w:r>
    </w:p>
    <w:p w:rsidR="00B53013" w:rsidRDefault="00ED3989">
      <w:pPr>
        <w:pStyle w:val="Standard"/>
      </w:pPr>
      <w:r>
        <w:tab/>
        <w:t>-Yobidashi : (Invocation) Invoque une fée augmentant toutes vos statistiques et vos régénérations pend</w:t>
      </w:r>
      <w:r>
        <w:t>ant un temps plus ou moins long selon le niveau.</w:t>
      </w:r>
    </w:p>
    <w:p w:rsidR="00B53013" w:rsidRDefault="00ED3989">
      <w:pPr>
        <w:pStyle w:val="Standard"/>
      </w:pPr>
      <w:r>
        <w:tab/>
        <w:t>-Aratameru : (Altérations) Soigne les altérations d'états de la cible</w:t>
      </w:r>
    </w:p>
    <w:sectPr w:rsidR="00B53013" w:rsidSect="00B5301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989" w:rsidRDefault="00ED3989" w:rsidP="00B53013">
      <w:r>
        <w:separator/>
      </w:r>
    </w:p>
  </w:endnote>
  <w:endnote w:type="continuationSeparator" w:id="0">
    <w:p w:rsidR="00ED3989" w:rsidRDefault="00ED3989" w:rsidP="00B530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989" w:rsidRDefault="00ED3989" w:rsidP="00B53013">
      <w:r w:rsidRPr="00B53013">
        <w:rPr>
          <w:color w:val="000000"/>
        </w:rPr>
        <w:separator/>
      </w:r>
    </w:p>
  </w:footnote>
  <w:footnote w:type="continuationSeparator" w:id="0">
    <w:p w:rsidR="00ED3989" w:rsidRDefault="00ED3989" w:rsidP="00B530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53013"/>
    <w:rsid w:val="00592BA3"/>
    <w:rsid w:val="00B53013"/>
    <w:rsid w:val="00ED3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ahoma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53013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53013"/>
    <w:pPr>
      <w:suppressAutoHyphens/>
    </w:pPr>
  </w:style>
  <w:style w:type="paragraph" w:customStyle="1" w:styleId="Heading">
    <w:name w:val="Heading"/>
    <w:basedOn w:val="Standard"/>
    <w:next w:val="Textbody"/>
    <w:rsid w:val="00B53013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B53013"/>
    <w:pPr>
      <w:spacing w:after="120"/>
    </w:pPr>
  </w:style>
  <w:style w:type="paragraph" w:styleId="Liste">
    <w:name w:val="List"/>
    <w:basedOn w:val="Textbody"/>
    <w:rsid w:val="00B53013"/>
  </w:style>
  <w:style w:type="paragraph" w:customStyle="1" w:styleId="Caption">
    <w:name w:val="Caption"/>
    <w:basedOn w:val="Standard"/>
    <w:rsid w:val="00B5301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53013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../Sorts.odt/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1305</Words>
  <Characters>7178</Characters>
  <Application>Microsoft Office Word</Application>
  <DocSecurity>0</DocSecurity>
  <Lines>59</Lines>
  <Paragraphs>16</Paragraphs>
  <ScaleCrop>false</ScaleCrop>
  <Company>Microsoft</Company>
  <LinksUpToDate>false</LinksUpToDate>
  <CharactersWithSpaces>8467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SQLI</dc:creator>
  <cp:lastModifiedBy>sqlixxxx</cp:lastModifiedBy>
  <cp:revision>2</cp:revision>
  <dcterms:created xsi:type="dcterms:W3CDTF">2013-01-17T10:40:00Z</dcterms:created>
  <dcterms:modified xsi:type="dcterms:W3CDTF">2013-01-17T10:40:00Z</dcterms:modified>
</cp:coreProperties>
</file>